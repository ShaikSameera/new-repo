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1A7D15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CB742E" w14:textId="1F754223" w:rsidR="00692703" w:rsidRPr="004E299A" w:rsidRDefault="004E299A" w:rsidP="00913946">
            <w:pPr>
              <w:pStyle w:val="Title"/>
              <w:rPr>
                <w:sz w:val="56"/>
              </w:rPr>
            </w:pPr>
            <w:r w:rsidRPr="004E299A">
              <w:rPr>
                <w:sz w:val="56"/>
              </w:rPr>
              <w:t>shaik sameera sulthana</w:t>
            </w:r>
          </w:p>
          <w:p w14:paraId="193511E8" w14:textId="3860B376" w:rsidR="00692703" w:rsidRPr="00CF1A49" w:rsidRDefault="004E299A" w:rsidP="00913946">
            <w:pPr>
              <w:pStyle w:val="ContactInfo"/>
              <w:contextualSpacing w:val="0"/>
            </w:pPr>
            <w:r>
              <w:t>Anantapur, Andhra Pradesh</w:t>
            </w:r>
            <w:r w:rsidR="001B429A">
              <w:t>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5F916A1FE2649E8A300E93F6C7207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1B429A">
              <w:t xml:space="preserve"> +91-</w:t>
            </w:r>
            <w:r>
              <w:t>8297902902</w:t>
            </w:r>
          </w:p>
          <w:p w14:paraId="23FCBB3D" w14:textId="6382E68B" w:rsidR="00692703" w:rsidRPr="00CF1A49" w:rsidRDefault="004E299A" w:rsidP="00913946">
            <w:pPr>
              <w:pStyle w:val="ContactInfoEmphasis"/>
              <w:contextualSpacing w:val="0"/>
            </w:pPr>
            <w:r>
              <w:t>Sameerasulthana.shaik@gmail.com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41A3628F7EC40D092A20DCF437ED0B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B4383" w:rsidRPr="002B4383">
              <w:t>https://www.linkedin.com/in/</w:t>
            </w:r>
            <w:r>
              <w:t>sameera-sulthana-shaik-677187175</w:t>
            </w:r>
            <w:r w:rsidR="002B4383" w:rsidRPr="002B4383">
              <w:t>/</w:t>
            </w:r>
          </w:p>
        </w:tc>
      </w:tr>
      <w:tr w:rsidR="009571D8" w:rsidRPr="00CF1A49" w14:paraId="2C280038" w14:textId="77777777" w:rsidTr="00692703">
        <w:tc>
          <w:tcPr>
            <w:tcW w:w="9360" w:type="dxa"/>
            <w:tcMar>
              <w:top w:w="432" w:type="dxa"/>
            </w:tcMar>
          </w:tcPr>
          <w:p w14:paraId="53D016A9" w14:textId="2922607B" w:rsidR="004E299A" w:rsidRDefault="004E299A" w:rsidP="004E299A">
            <w:pPr>
              <w:pStyle w:val="ListParagraph"/>
              <w:numPr>
                <w:ilvl w:val="0"/>
                <w:numId w:val="23"/>
              </w:numPr>
            </w:pPr>
            <w:r>
              <w:t xml:space="preserve">Knowledgeable Automation Tester offering expertise in Python, Perl, Core Java, MySQL and Appium, Selenium </w:t>
            </w:r>
            <w:proofErr w:type="spellStart"/>
            <w:r>
              <w:t>Webdriver</w:t>
            </w:r>
            <w:proofErr w:type="spellEnd"/>
            <w:r>
              <w:t xml:space="preserve"> </w:t>
            </w:r>
            <w:r w:rsidR="00CC253C">
              <w:t>software’s</w:t>
            </w:r>
            <w:r>
              <w:t>. Enthusiastic about applying technical knowledge and quality assurance skills to improving company software offerings.</w:t>
            </w:r>
          </w:p>
          <w:p w14:paraId="71023113" w14:textId="77777777" w:rsidR="004E299A" w:rsidRDefault="004E299A" w:rsidP="004E299A">
            <w:pPr>
              <w:pStyle w:val="ListParagraph"/>
              <w:numPr>
                <w:ilvl w:val="0"/>
                <w:numId w:val="23"/>
              </w:numPr>
            </w:pPr>
            <w:r>
              <w:t xml:space="preserve">Proficient in Automation Test Frameworks like </w:t>
            </w: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>, TestNG, Maven and Methodologies like Page Object Model, Page Factory Model.</w:t>
            </w:r>
          </w:p>
          <w:p w14:paraId="5D18A496" w14:textId="77777777" w:rsidR="004E299A" w:rsidRDefault="004E299A" w:rsidP="004E299A">
            <w:pPr>
              <w:pStyle w:val="ListParagraph"/>
              <w:numPr>
                <w:ilvl w:val="0"/>
                <w:numId w:val="23"/>
              </w:numPr>
            </w:pPr>
            <w:r>
              <w:t>Experienced Automation Tester adept at training team members.</w:t>
            </w:r>
          </w:p>
          <w:p w14:paraId="0E173A65" w14:textId="7F4A3678" w:rsidR="004E299A" w:rsidRPr="00CF1A49" w:rsidRDefault="004E299A" w:rsidP="004E299A">
            <w:pPr>
              <w:pStyle w:val="ListParagraph"/>
              <w:numPr>
                <w:ilvl w:val="0"/>
                <w:numId w:val="23"/>
              </w:numPr>
            </w:pPr>
            <w:r>
              <w:t>Experienced in the Defect and task tracking tools like Bugzilla, Jira and Source code repository tool Perforce along with code review management tool Code collaborator.</w:t>
            </w:r>
          </w:p>
        </w:tc>
      </w:tr>
    </w:tbl>
    <w:p w14:paraId="159D41C8" w14:textId="77777777" w:rsidR="004E01EB" w:rsidRPr="00CF1A49" w:rsidRDefault="0017304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7573DAB1F9643CABF6DABC07786630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A205AFC" w14:textId="77777777" w:rsidTr="00D66A52">
        <w:tc>
          <w:tcPr>
            <w:tcW w:w="9355" w:type="dxa"/>
          </w:tcPr>
          <w:p w14:paraId="4CF15C8A" w14:textId="4F961199" w:rsidR="001D0BF1" w:rsidRPr="00CF1A49" w:rsidRDefault="001B429A" w:rsidP="001D0BF1">
            <w:pPr>
              <w:pStyle w:val="Heading3"/>
              <w:contextualSpacing w:val="0"/>
              <w:outlineLvl w:val="2"/>
            </w:pPr>
            <w:r>
              <w:rPr>
                <w:rFonts w:ascii="Arimo" w:hAnsi="Arimo"/>
                <w:b w:val="0"/>
                <w:bCs/>
                <w:color w:val="343434"/>
                <w:sz w:val="20"/>
                <w:szCs w:val="20"/>
                <w:shd w:val="clear" w:color="auto" w:fill="FFFFFF"/>
              </w:rPr>
              <w:t>0</w:t>
            </w:r>
            <w:r w:rsidR="004E299A">
              <w:rPr>
                <w:rFonts w:ascii="Arimo" w:hAnsi="Arimo"/>
                <w:b w:val="0"/>
                <w:bCs/>
                <w:color w:val="343434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mo" w:hAnsi="Arimo"/>
                <w:b w:val="0"/>
                <w:bCs/>
                <w:color w:val="343434"/>
                <w:sz w:val="20"/>
                <w:szCs w:val="20"/>
                <w:shd w:val="clear" w:color="auto" w:fill="FFFFFF"/>
              </w:rPr>
              <w:t>/201</w:t>
            </w:r>
            <w:r w:rsidR="004E299A">
              <w:rPr>
                <w:rFonts w:ascii="Arimo" w:hAnsi="Arimo"/>
                <w:b w:val="0"/>
                <w:bCs/>
                <w:color w:val="343434"/>
                <w:sz w:val="20"/>
                <w:szCs w:val="20"/>
                <w:shd w:val="clear" w:color="auto" w:fill="FFFFFF"/>
              </w:rPr>
              <w:t>6</w:t>
            </w:r>
            <w:r w:rsidR="001D0BF1" w:rsidRPr="00CF1A49">
              <w:t xml:space="preserve"> – </w:t>
            </w:r>
            <w:r w:rsidR="004E299A">
              <w:t>till date</w:t>
            </w:r>
          </w:p>
          <w:p w14:paraId="6277ED87" w14:textId="5B09DB94" w:rsidR="001D0BF1" w:rsidRPr="00CF1A49" w:rsidRDefault="001B429A" w:rsidP="001D0BF1">
            <w:pPr>
              <w:pStyle w:val="Heading2"/>
              <w:contextualSpacing w:val="0"/>
              <w:outlineLvl w:val="1"/>
            </w:pPr>
            <w:r>
              <w:rPr>
                <w:rFonts w:ascii="Arimo" w:hAnsi="Arimo"/>
                <w:b w:val="0"/>
                <w:bCs/>
                <w:color w:val="343434"/>
                <w:shd w:val="clear" w:color="auto" w:fill="FFFFFF"/>
              </w:rPr>
              <w:t xml:space="preserve">Automation Test </w:t>
            </w:r>
            <w:r w:rsidR="004E299A">
              <w:rPr>
                <w:rFonts w:ascii="Arimo" w:hAnsi="Arimo"/>
                <w:b w:val="0"/>
                <w:bCs/>
                <w:color w:val="343434"/>
                <w:shd w:val="clear" w:color="auto" w:fill="FFFFFF"/>
              </w:rPr>
              <w:t>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Wipro Ltd</w:t>
            </w:r>
          </w:p>
          <w:p w14:paraId="2DE03441" w14:textId="77777777" w:rsidR="001B429A" w:rsidRDefault="001B429A" w:rsidP="001B429A"/>
          <w:p w14:paraId="0D415DC9" w14:textId="77777777" w:rsidR="001B429A" w:rsidRPr="001B429A" w:rsidRDefault="001B429A" w:rsidP="001B429A">
            <w:pPr>
              <w:rPr>
                <w:b/>
              </w:rPr>
            </w:pPr>
            <w:r w:rsidRPr="001B429A">
              <w:rPr>
                <w:b/>
              </w:rPr>
              <w:t>Responsibilities:</w:t>
            </w:r>
          </w:p>
          <w:p w14:paraId="3F69B32D" w14:textId="55E18DF5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Test</w:t>
            </w:r>
            <w:r w:rsidR="0069731E">
              <w:t>ing</w:t>
            </w:r>
            <w:r>
              <w:t xml:space="preserve"> Android and iOS mobile application to ensure proper operation and freedom from defects. </w:t>
            </w:r>
          </w:p>
          <w:p w14:paraId="550B960B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 xml:space="preserve">As per the client requirement, worked on the different Languages and Automation Frameworks like Python, Perl, Core Java and </w:t>
            </w:r>
            <w:proofErr w:type="spellStart"/>
            <w:r>
              <w:t>PyTest</w:t>
            </w:r>
            <w:proofErr w:type="spellEnd"/>
            <w:r>
              <w:t>, TestNG, Maven.</w:t>
            </w:r>
          </w:p>
          <w:p w14:paraId="388815E3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Utilized Appium to run automation scripts.</w:t>
            </w:r>
          </w:p>
          <w:p w14:paraId="57BC82E6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Designed the scripts in the Automation Framework Models like Page Object Model, Page Factory Model.</w:t>
            </w:r>
          </w:p>
          <w:p w14:paraId="75F69ECC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Maintained, debugged and optimized automation programs. Tracked the defects through the defect tracking tool Jira.</w:t>
            </w:r>
          </w:p>
          <w:p w14:paraId="1136F1DF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Completed automation of functional and regression testing.</w:t>
            </w:r>
          </w:p>
          <w:p w14:paraId="03E9B1EF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Established company automation methodology, frameworks and tools.</w:t>
            </w:r>
          </w:p>
          <w:p w14:paraId="375BE0F6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Developed technical solutions to resolve a range of problems.</w:t>
            </w:r>
          </w:p>
          <w:p w14:paraId="5AD20D9D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Performed needs and gaps analysis procedures and detailed data reviews to optimize implementation.</w:t>
            </w:r>
          </w:p>
          <w:p w14:paraId="47612E7B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Attended meetings with quality assurance, developers and project managers to assess scope and sequence of project.</w:t>
            </w:r>
          </w:p>
          <w:p w14:paraId="7640F47B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Reviewed all test cases and test scripts for quality and purposely looked for additional areas to review.</w:t>
            </w:r>
          </w:p>
          <w:p w14:paraId="34EFFDAF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Created detailed test cases for use on diverse projects.</w:t>
            </w:r>
          </w:p>
          <w:p w14:paraId="75E3E4BC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Discussed requirements and processes with project managers and developers.</w:t>
            </w:r>
          </w:p>
          <w:p w14:paraId="69C1F5D0" w14:textId="77777777" w:rsidR="004E29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Mentored junior engineers and new hires to better improve the competency and efficiency of all staff.</w:t>
            </w:r>
          </w:p>
          <w:p w14:paraId="57289C5F" w14:textId="679F6A68" w:rsidR="001B429A" w:rsidRDefault="004E299A" w:rsidP="004E299A">
            <w:pPr>
              <w:pStyle w:val="ListParagraph"/>
              <w:numPr>
                <w:ilvl w:val="0"/>
                <w:numId w:val="24"/>
              </w:numPr>
            </w:pPr>
            <w:r>
              <w:t>Collaborated successfully with cross-functional development teams to design and manufacture new products.</w:t>
            </w:r>
          </w:p>
          <w:p w14:paraId="4C03D070" w14:textId="77777777" w:rsidR="001B429A" w:rsidRPr="001B429A" w:rsidRDefault="001B429A" w:rsidP="001B429A">
            <w:pPr>
              <w:rPr>
                <w:b/>
              </w:rPr>
            </w:pPr>
            <w:r w:rsidRPr="001B429A">
              <w:rPr>
                <w:b/>
              </w:rPr>
              <w:t>Technologies:</w:t>
            </w:r>
          </w:p>
          <w:p w14:paraId="4960300E" w14:textId="4E9AEE86" w:rsidR="001E3120" w:rsidRPr="00CF1A49" w:rsidRDefault="0069731E" w:rsidP="001B429A">
            <w:pPr>
              <w:contextualSpacing w:val="0"/>
            </w:pPr>
            <w:r>
              <w:t xml:space="preserve">Python, Perl, Core Java, Appium, </w:t>
            </w:r>
            <w:proofErr w:type="spellStart"/>
            <w:r>
              <w:t>PyTest</w:t>
            </w:r>
            <w:proofErr w:type="spellEnd"/>
            <w:r>
              <w:t>, TestNG, Maven and</w:t>
            </w:r>
            <w:r w:rsidR="001B429A">
              <w:t xml:space="preserve"> XPath</w:t>
            </w:r>
          </w:p>
        </w:tc>
      </w:tr>
      <w:tr w:rsidR="00F61DF9" w:rsidRPr="00CF1A49" w14:paraId="79531C53" w14:textId="77777777" w:rsidTr="00F61DF9">
        <w:tc>
          <w:tcPr>
            <w:tcW w:w="9355" w:type="dxa"/>
            <w:tcMar>
              <w:top w:w="216" w:type="dxa"/>
            </w:tcMar>
          </w:tcPr>
          <w:p w14:paraId="164F3D7B" w14:textId="77777777" w:rsidR="00822B87" w:rsidRDefault="00822B87" w:rsidP="00822B87">
            <w:pPr>
              <w:pStyle w:val="Heading3"/>
              <w:contextualSpacing w:val="0"/>
              <w:outlineLvl w:val="2"/>
            </w:pPr>
          </w:p>
          <w:p w14:paraId="78F6598B" w14:textId="65F99329" w:rsidR="00822B87" w:rsidRPr="00CF1A49" w:rsidRDefault="0069731E" w:rsidP="00822B87">
            <w:pPr>
              <w:pStyle w:val="Heading3"/>
              <w:contextualSpacing w:val="0"/>
              <w:outlineLvl w:val="2"/>
            </w:pPr>
            <w:r>
              <w:t>04</w:t>
            </w:r>
            <w:r w:rsidR="00822B87">
              <w:t>/201</w:t>
            </w:r>
            <w:r>
              <w:t>6</w:t>
            </w:r>
            <w:r w:rsidR="00822B87" w:rsidRPr="00CF1A49">
              <w:t xml:space="preserve"> – </w:t>
            </w:r>
            <w:r>
              <w:t>07</w:t>
            </w:r>
            <w:r w:rsidR="00822B87">
              <w:t>/201</w:t>
            </w:r>
            <w:r>
              <w:t>6</w:t>
            </w:r>
          </w:p>
          <w:p w14:paraId="5619D30D" w14:textId="77777777" w:rsidR="0069731E" w:rsidRPr="00CF1A49" w:rsidRDefault="0069731E" w:rsidP="0069731E">
            <w:pPr>
              <w:pStyle w:val="Heading2"/>
              <w:contextualSpacing w:val="0"/>
              <w:outlineLvl w:val="1"/>
            </w:pPr>
            <w:r>
              <w:rPr>
                <w:rFonts w:ascii="Arimo" w:hAnsi="Arimo"/>
                <w:b w:val="0"/>
                <w:bCs/>
                <w:color w:val="343434"/>
                <w:shd w:val="clear" w:color="auto" w:fill="FFFFFF"/>
              </w:rPr>
              <w:t>Automation Test engineer</w:t>
            </w:r>
            <w:r w:rsidRPr="00CF1A49">
              <w:t xml:space="preserve">, </w:t>
            </w:r>
            <w:r>
              <w:rPr>
                <w:rStyle w:val="SubtleReference"/>
              </w:rPr>
              <w:t>Wipro Ltd</w:t>
            </w:r>
          </w:p>
          <w:p w14:paraId="3A194039" w14:textId="77777777" w:rsidR="00822B87" w:rsidRDefault="00822B87" w:rsidP="00822B87"/>
          <w:p w14:paraId="75C1A212" w14:textId="77777777" w:rsidR="00822B87" w:rsidRPr="00822B87" w:rsidRDefault="00822B87" w:rsidP="00822B87">
            <w:pPr>
              <w:rPr>
                <w:b/>
              </w:rPr>
            </w:pPr>
            <w:r w:rsidRPr="00822B87">
              <w:rPr>
                <w:b/>
              </w:rPr>
              <w:t>Responsibilities:</w:t>
            </w:r>
          </w:p>
          <w:p w14:paraId="50CFC939" w14:textId="51F6AD85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Test</w:t>
            </w:r>
            <w:r>
              <w:t>ing</w:t>
            </w:r>
            <w:r>
              <w:t xml:space="preserve"> Web application to ensure proper operation and freedom from defects. </w:t>
            </w:r>
          </w:p>
          <w:p w14:paraId="4E6780D9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 xml:space="preserve">Utilized Python and Selenium </w:t>
            </w:r>
            <w:proofErr w:type="spellStart"/>
            <w:r>
              <w:t>Webdriver</w:t>
            </w:r>
            <w:proofErr w:type="spellEnd"/>
            <w:r>
              <w:t xml:space="preserve"> to develop and run automation scripts.</w:t>
            </w:r>
          </w:p>
          <w:p w14:paraId="73C6E94F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Maintained, debugged and optimized automation programs. Tracked the defects through the defect tracking tool Jira.</w:t>
            </w:r>
          </w:p>
          <w:p w14:paraId="30F16BCB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Completed automation of functional and regression testing.</w:t>
            </w:r>
          </w:p>
          <w:p w14:paraId="38C11A65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Established company automation methodology, frameworks and tools.</w:t>
            </w:r>
          </w:p>
          <w:p w14:paraId="631E71C0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Developed technical solutions to resolve a range of problems.</w:t>
            </w:r>
          </w:p>
          <w:p w14:paraId="21FEC385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Performed needs and gaps analysis procedures and detailed data reviews to optimize implementation.</w:t>
            </w:r>
          </w:p>
          <w:p w14:paraId="459F86F4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Attended meetings with quality assurance, developers and project managers to assess scope and sequence of project.</w:t>
            </w:r>
          </w:p>
          <w:p w14:paraId="14091CFA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Reviewed all test cases and test scripts for quality and purposely looked for additional areas to review.</w:t>
            </w:r>
          </w:p>
          <w:p w14:paraId="3CA97099" w14:textId="77777777" w:rsidR="0069731E" w:rsidRDefault="0069731E" w:rsidP="0069731E">
            <w:pPr>
              <w:pStyle w:val="ListParagraph"/>
              <w:numPr>
                <w:ilvl w:val="0"/>
                <w:numId w:val="25"/>
              </w:numPr>
            </w:pPr>
            <w:r>
              <w:t>Collaborated successfully with cross-functional development teams to design and manufacture new products.</w:t>
            </w:r>
          </w:p>
          <w:p w14:paraId="5F70814C" w14:textId="77777777" w:rsidR="00822B87" w:rsidRDefault="00822B87" w:rsidP="00822B87"/>
          <w:p w14:paraId="7A1D1E44" w14:textId="77777777" w:rsidR="00822B87" w:rsidRPr="00822B87" w:rsidRDefault="00822B87" w:rsidP="00822B87">
            <w:pPr>
              <w:rPr>
                <w:b/>
              </w:rPr>
            </w:pPr>
            <w:r w:rsidRPr="00822B87">
              <w:rPr>
                <w:b/>
              </w:rPr>
              <w:t>Technologies:</w:t>
            </w:r>
          </w:p>
          <w:p w14:paraId="4A1F18DA" w14:textId="18B8C86A" w:rsidR="00822B87" w:rsidRDefault="005571A2" w:rsidP="00822B87">
            <w:r>
              <w:t xml:space="preserve">Python, </w:t>
            </w:r>
            <w:proofErr w:type="spellStart"/>
            <w:r>
              <w:t>PyTest</w:t>
            </w:r>
            <w:proofErr w:type="spellEnd"/>
            <w:r>
              <w:t xml:space="preserve">, Selenium </w:t>
            </w:r>
            <w:proofErr w:type="spellStart"/>
            <w:r>
              <w:t>Webdriver</w:t>
            </w:r>
            <w:proofErr w:type="spellEnd"/>
          </w:p>
          <w:p w14:paraId="260950AB" w14:textId="77777777" w:rsidR="00822B87" w:rsidRDefault="00822B87" w:rsidP="00822B87">
            <w:pPr>
              <w:pStyle w:val="Heading3"/>
              <w:contextualSpacing w:val="0"/>
              <w:outlineLvl w:val="2"/>
            </w:pPr>
          </w:p>
          <w:p w14:paraId="4E68720F" w14:textId="77777777" w:rsidR="009C1C82" w:rsidRDefault="009C1C82" w:rsidP="00822B87">
            <w:pPr>
              <w:pStyle w:val="Heading3"/>
              <w:contextualSpacing w:val="0"/>
              <w:outlineLvl w:val="2"/>
            </w:pPr>
          </w:p>
          <w:p w14:paraId="17EC7D4C" w14:textId="10E7F73E" w:rsidR="00822B87" w:rsidRPr="00CF1A49" w:rsidRDefault="00822B87" w:rsidP="00822B87">
            <w:pPr>
              <w:pStyle w:val="Heading3"/>
              <w:contextualSpacing w:val="0"/>
              <w:outlineLvl w:val="2"/>
            </w:pPr>
            <w:r>
              <w:t>0</w:t>
            </w:r>
            <w:r w:rsidR="005571A2">
              <w:t>3</w:t>
            </w:r>
            <w:r>
              <w:t>/201</w:t>
            </w:r>
            <w:r w:rsidR="005571A2">
              <w:t>5</w:t>
            </w:r>
            <w:r w:rsidRPr="00CF1A49">
              <w:t xml:space="preserve"> – </w:t>
            </w:r>
            <w:r>
              <w:t>0</w:t>
            </w:r>
            <w:r w:rsidR="005571A2">
              <w:t>6</w:t>
            </w:r>
            <w:r>
              <w:t>/201</w:t>
            </w:r>
            <w:r w:rsidR="005571A2">
              <w:t>6</w:t>
            </w:r>
          </w:p>
          <w:p w14:paraId="2BAA2CB9" w14:textId="316999A7" w:rsidR="00822B87" w:rsidRDefault="005571A2" w:rsidP="00822B8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ascii="Arimo" w:hAnsi="Arimo"/>
                <w:b w:val="0"/>
                <w:bCs/>
                <w:color w:val="343434"/>
                <w:shd w:val="clear" w:color="auto" w:fill="FFFFFF"/>
              </w:rPr>
              <w:t>Test engineer</w:t>
            </w:r>
            <w:r w:rsidRPr="00CF1A49">
              <w:t xml:space="preserve">, </w:t>
            </w:r>
            <w:r>
              <w:rPr>
                <w:rStyle w:val="SubtleReference"/>
              </w:rPr>
              <w:t>Wipro Ltd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3B386A6B" w14:textId="77777777" w:rsidR="005571A2" w:rsidRDefault="005571A2" w:rsidP="00822B8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3A828BD3" w14:textId="77777777" w:rsidR="00822B87" w:rsidRPr="00822B87" w:rsidRDefault="00822B87" w:rsidP="00822B87">
            <w:pPr>
              <w:pStyle w:val="Heading2"/>
              <w:outlineLvl w:val="1"/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</w:pPr>
            <w:r w:rsidRPr="00822B87"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  <w:t xml:space="preserve">Responsibilities: </w:t>
            </w:r>
          </w:p>
          <w:p w14:paraId="0CA85738" w14:textId="77777777" w:rsidR="005571A2" w:rsidRDefault="005571A2" w:rsidP="005571A2">
            <w:pPr>
              <w:pStyle w:val="ListParagraph"/>
              <w:numPr>
                <w:ilvl w:val="0"/>
                <w:numId w:val="26"/>
              </w:numPr>
            </w:pPr>
            <w:r>
              <w:t>Performed Testing functionality of the features in Windows 10 using Black box testing techniques.</w:t>
            </w:r>
          </w:p>
          <w:p w14:paraId="3126A722" w14:textId="77777777" w:rsidR="005571A2" w:rsidRDefault="005571A2" w:rsidP="005571A2">
            <w:pPr>
              <w:pStyle w:val="ListParagraph"/>
              <w:numPr>
                <w:ilvl w:val="0"/>
                <w:numId w:val="26"/>
              </w:numPr>
            </w:pPr>
            <w:r>
              <w:t>Assisted with preparation of briefs, including Operational Test Readiness Reviews (OTRR) and other technical briefs.</w:t>
            </w:r>
          </w:p>
          <w:p w14:paraId="71849C47" w14:textId="77777777" w:rsidR="005571A2" w:rsidRDefault="005571A2" w:rsidP="005571A2">
            <w:pPr>
              <w:pStyle w:val="ListParagraph"/>
              <w:numPr>
                <w:ilvl w:val="0"/>
                <w:numId w:val="26"/>
              </w:numPr>
            </w:pPr>
            <w:r>
              <w:t>Created comprehensive test plans, test scripts, and use cases to support testing objectives.</w:t>
            </w:r>
          </w:p>
          <w:p w14:paraId="472891B2" w14:textId="792A9435" w:rsidR="00822B87" w:rsidRPr="005571A2" w:rsidRDefault="005571A2" w:rsidP="005571A2">
            <w:pPr>
              <w:pStyle w:val="ListParagraph"/>
              <w:numPr>
                <w:ilvl w:val="0"/>
                <w:numId w:val="26"/>
              </w:numPr>
            </w:pPr>
            <w:r>
              <w:t>Composed and edited work instructions for quality and test procedures.</w:t>
            </w:r>
          </w:p>
          <w:p w14:paraId="5FE14B6B" w14:textId="77777777" w:rsidR="005571A2" w:rsidRDefault="005571A2" w:rsidP="00822B87">
            <w:pPr>
              <w:pStyle w:val="Heading2"/>
              <w:outlineLvl w:val="1"/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7A6A41A9" w14:textId="076C46B5" w:rsidR="00822B87" w:rsidRPr="00822B87" w:rsidRDefault="00822B87" w:rsidP="00822B87">
            <w:pPr>
              <w:pStyle w:val="Heading2"/>
              <w:outlineLvl w:val="1"/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</w:pPr>
            <w:r w:rsidRPr="00822B87">
              <w:rPr>
                <w:rFonts w:eastAsiaTheme="minorHAnsi" w:cstheme="minorBidi"/>
                <w:caps w:val="0"/>
                <w:color w:val="595959" w:themeColor="text1" w:themeTint="A6"/>
                <w:sz w:val="22"/>
                <w:szCs w:val="22"/>
              </w:rPr>
              <w:t>Technologies:</w:t>
            </w:r>
          </w:p>
          <w:p w14:paraId="5965F517" w14:textId="7E7D942B" w:rsidR="00822B87" w:rsidRDefault="006552DE" w:rsidP="00822B87">
            <w:r>
              <w:t xml:space="preserve">Windows Platform Testing, </w:t>
            </w:r>
            <w:bookmarkStart w:id="0" w:name="_GoBack"/>
            <w:bookmarkEnd w:id="0"/>
            <w:r>
              <w:t>Application Testing, Black Box Testing, Ad-hoc Testing, Regression Testing</w:t>
            </w:r>
          </w:p>
          <w:p w14:paraId="3582E334" w14:textId="7E576109" w:rsidR="00822B87" w:rsidRDefault="00822B87" w:rsidP="00822B87"/>
        </w:tc>
      </w:tr>
    </w:tbl>
    <w:sdt>
      <w:sdtPr>
        <w:alias w:val="Education:"/>
        <w:tag w:val="Education:"/>
        <w:id w:val="-1908763273"/>
        <w:placeholder>
          <w:docPart w:val="09F8356446AA429EAF137D53908EBBFE"/>
        </w:placeholder>
        <w:temporary/>
        <w:showingPlcHdr/>
        <w15:appearance w15:val="hidden"/>
      </w:sdtPr>
      <w:sdtEndPr/>
      <w:sdtContent>
        <w:p w14:paraId="0472A59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D1A15F2" w14:textId="77777777" w:rsidTr="00D66A52">
        <w:tc>
          <w:tcPr>
            <w:tcW w:w="9355" w:type="dxa"/>
          </w:tcPr>
          <w:p w14:paraId="3D46B0F9" w14:textId="77777777" w:rsidR="001D0BF1" w:rsidRPr="00CF1A49" w:rsidRDefault="00AA13F3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5C001F9D" w14:textId="77777777" w:rsidR="001D0BF1" w:rsidRPr="00CF1A49" w:rsidRDefault="00AA13F3" w:rsidP="001D0BF1">
            <w:pPr>
              <w:pStyle w:val="Heading2"/>
              <w:contextualSpacing w:val="0"/>
              <w:outlineLvl w:val="1"/>
            </w:pPr>
            <w:r w:rsidRPr="00AA13F3">
              <w:t>M. Tech(IT)</w:t>
            </w:r>
            <w:r w:rsidR="001D0BF1" w:rsidRPr="00CF1A49">
              <w:t xml:space="preserve">, </w:t>
            </w:r>
            <w:r w:rsidR="009A30F8" w:rsidRPr="009A30F8">
              <w:rPr>
                <w:rStyle w:val="SubtleReference"/>
              </w:rPr>
              <w:t>VELLORE INSTITUTE TECHOLOGY</w:t>
            </w:r>
          </w:p>
          <w:p w14:paraId="0BC9BE1A" w14:textId="77777777" w:rsidR="009A30F8" w:rsidRDefault="009A30F8" w:rsidP="009A30F8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5D875D7B" w14:textId="18886345" w:rsidR="007538DC" w:rsidRPr="005571A2" w:rsidRDefault="009A30F8" w:rsidP="005571A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9A30F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CGPA: </w:t>
            </w:r>
            <w:r w:rsidR="005571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7.95</w:t>
            </w:r>
          </w:p>
        </w:tc>
      </w:tr>
      <w:tr w:rsidR="00F61DF9" w:rsidRPr="00CF1A49" w14:paraId="7A7B29DD" w14:textId="77777777" w:rsidTr="00F61DF9">
        <w:tc>
          <w:tcPr>
            <w:tcW w:w="9355" w:type="dxa"/>
            <w:tcMar>
              <w:top w:w="216" w:type="dxa"/>
            </w:tcMar>
          </w:tcPr>
          <w:p w14:paraId="5CC8ABB8" w14:textId="77777777" w:rsidR="00F61DF9" w:rsidRPr="00CF1A49" w:rsidRDefault="009A30F8" w:rsidP="00F61DF9">
            <w:pPr>
              <w:pStyle w:val="Heading3"/>
              <w:contextualSpacing w:val="0"/>
              <w:outlineLvl w:val="2"/>
            </w:pPr>
            <w:r>
              <w:lastRenderedPageBreak/>
              <w:t>March</w:t>
            </w:r>
            <w:r w:rsidR="00F61DF9" w:rsidRPr="00CF1A49">
              <w:t xml:space="preserve"> </w:t>
            </w:r>
            <w:r>
              <w:t>2014</w:t>
            </w:r>
          </w:p>
          <w:p w14:paraId="1970A4A3" w14:textId="4F7ABE1C" w:rsidR="00F61DF9" w:rsidRPr="00CF1A49" w:rsidRDefault="009A30F8" w:rsidP="00F61DF9">
            <w:pPr>
              <w:pStyle w:val="Heading2"/>
              <w:contextualSpacing w:val="0"/>
              <w:outlineLvl w:val="1"/>
            </w:pPr>
            <w:r w:rsidRPr="009A30F8">
              <w:t>B.S</w:t>
            </w:r>
            <w:r w:rsidR="005571A2">
              <w:t>c</w:t>
            </w:r>
            <w:r w:rsidRPr="009A30F8">
              <w:t xml:space="preserve"> Computer Science with Mathematics</w:t>
            </w:r>
            <w:r w:rsidR="005571A2">
              <w:t xml:space="preserve"> and electronics</w:t>
            </w:r>
            <w:r w:rsidR="00F61DF9" w:rsidRPr="00CF1A49">
              <w:t xml:space="preserve">, </w:t>
            </w:r>
            <w:r w:rsidR="005571A2">
              <w:rPr>
                <w:rStyle w:val="SubtleReference"/>
              </w:rPr>
              <w:t>sriVenkateshvara degree &amp; pg collage</w:t>
            </w:r>
            <w:r w:rsidR="006552DE">
              <w:rPr>
                <w:rStyle w:val="SubtleReference"/>
              </w:rPr>
              <w:t xml:space="preserve"> </w:t>
            </w:r>
            <w:r w:rsidR="005571A2">
              <w:rPr>
                <w:rStyle w:val="SubtleReference"/>
              </w:rPr>
              <w:t>(</w:t>
            </w:r>
            <w:r w:rsidR="00521A48">
              <w:rPr>
                <w:rStyle w:val="SubtleReference"/>
              </w:rPr>
              <w:t>Sri krishnadevaraya university</w:t>
            </w:r>
            <w:r w:rsidR="005571A2">
              <w:rPr>
                <w:rStyle w:val="SubtleReference"/>
              </w:rPr>
              <w:t>)</w:t>
            </w:r>
          </w:p>
          <w:p w14:paraId="1168BF2F" w14:textId="1EBC5ECD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B2D53DD85604AC3A347A20963298D92"/>
        </w:placeholder>
        <w:temporary/>
        <w:showingPlcHdr/>
        <w15:appearance w15:val="hidden"/>
      </w:sdtPr>
      <w:sdtEndPr/>
      <w:sdtContent>
        <w:p w14:paraId="6202018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6552DE" w:rsidRPr="006E1507" w14:paraId="288591D8" w14:textId="77777777" w:rsidTr="006552DE">
        <w:tc>
          <w:tcPr>
            <w:tcW w:w="4680" w:type="dxa"/>
          </w:tcPr>
          <w:p w14:paraId="20B0610B" w14:textId="77777777" w:rsidR="006552DE" w:rsidRDefault="006552DE" w:rsidP="006552DE">
            <w:pPr>
              <w:pStyle w:val="ListBullet"/>
              <w:contextualSpacing w:val="0"/>
            </w:pPr>
            <w:r w:rsidRPr="0069034D">
              <w:t>Expertise in Python, Perl, Core Java, MySQL</w:t>
            </w:r>
          </w:p>
          <w:p w14:paraId="2987AD54" w14:textId="77777777" w:rsidR="006552DE" w:rsidRPr="006E1507" w:rsidRDefault="006552DE" w:rsidP="006552DE">
            <w:pPr>
              <w:pStyle w:val="ListBullet"/>
              <w:contextualSpacing w:val="0"/>
            </w:pPr>
            <w:r>
              <w:t>OS - Linux</w:t>
            </w:r>
          </w:p>
          <w:p w14:paraId="55112A2F" w14:textId="57CD0F83" w:rsidR="006552DE" w:rsidRDefault="006552DE" w:rsidP="006552DE">
            <w:pPr>
              <w:pStyle w:val="ListBullet"/>
              <w:contextualSpacing w:val="0"/>
            </w:pPr>
            <w:r w:rsidRPr="0069034D">
              <w:t>Proficient in Automation tools - Appium, Sel</w:t>
            </w:r>
            <w:r>
              <w:t>e</w:t>
            </w:r>
            <w:r w:rsidRPr="0069034D">
              <w:t xml:space="preserve">nium </w:t>
            </w:r>
            <w:proofErr w:type="spellStart"/>
            <w:r w:rsidRPr="0069034D">
              <w:t>Webdriver</w:t>
            </w:r>
            <w:proofErr w:type="spellEnd"/>
          </w:p>
          <w:p w14:paraId="0E8C2F89" w14:textId="77777777" w:rsidR="006552DE" w:rsidRDefault="006552DE" w:rsidP="006552DE">
            <w:pPr>
              <w:pStyle w:val="ListBullet"/>
              <w:contextualSpacing w:val="0"/>
            </w:pPr>
            <w:r w:rsidRPr="0069034D">
              <w:t>Project Management Tool - Maven.</w:t>
            </w:r>
          </w:p>
          <w:p w14:paraId="5387AAC7" w14:textId="330841CF" w:rsidR="006552DE" w:rsidRPr="006E1507" w:rsidRDefault="006552DE" w:rsidP="006552DE">
            <w:pPr>
              <w:pStyle w:val="ListBullet"/>
              <w:contextualSpacing w:val="0"/>
            </w:pPr>
            <w:r w:rsidRPr="007C10AA">
              <w:t>Automation designs - Page Object Model, Page Factory Model</w:t>
            </w:r>
          </w:p>
        </w:tc>
        <w:tc>
          <w:tcPr>
            <w:tcW w:w="4680" w:type="dxa"/>
            <w:tcMar>
              <w:left w:w="360" w:type="dxa"/>
            </w:tcMar>
          </w:tcPr>
          <w:p w14:paraId="2376D57E" w14:textId="77777777" w:rsidR="006552DE" w:rsidRPr="006E1507" w:rsidRDefault="006552DE" w:rsidP="006552DE">
            <w:pPr>
              <w:pStyle w:val="ListBullet"/>
              <w:contextualSpacing w:val="0"/>
            </w:pPr>
            <w:r w:rsidRPr="0069034D">
              <w:t xml:space="preserve">Test Automation Frameworks - </w:t>
            </w:r>
            <w:proofErr w:type="spellStart"/>
            <w:r w:rsidRPr="0069034D">
              <w:t>PyTest</w:t>
            </w:r>
            <w:proofErr w:type="spellEnd"/>
            <w:r w:rsidRPr="0069034D">
              <w:t xml:space="preserve">, </w:t>
            </w:r>
            <w:proofErr w:type="spellStart"/>
            <w:r w:rsidRPr="0069034D">
              <w:t>Unittest</w:t>
            </w:r>
            <w:proofErr w:type="spellEnd"/>
            <w:r w:rsidRPr="0069034D">
              <w:t>, TestNG</w:t>
            </w:r>
          </w:p>
          <w:p w14:paraId="20E8F92C" w14:textId="77777777" w:rsidR="006552DE" w:rsidRPr="006E1507" w:rsidRDefault="006552DE" w:rsidP="006552DE">
            <w:pPr>
              <w:pStyle w:val="ListBullet"/>
              <w:contextualSpacing w:val="0"/>
            </w:pPr>
            <w:r w:rsidRPr="0069034D">
              <w:t>Defect Tracking Tool - Jira, Bugzilla</w:t>
            </w:r>
          </w:p>
          <w:p w14:paraId="24ABE1E1" w14:textId="77777777" w:rsidR="006552DE" w:rsidRDefault="006552DE" w:rsidP="006552DE">
            <w:pPr>
              <w:pStyle w:val="ListBullet"/>
              <w:contextualSpacing w:val="0"/>
            </w:pPr>
            <w:r w:rsidRPr="007C10AA">
              <w:t xml:space="preserve">Source Code Repository Tool </w:t>
            </w:r>
            <w:r>
              <w:t>–</w:t>
            </w:r>
            <w:r w:rsidRPr="007C10AA">
              <w:t xml:space="preserve"> Perforce</w:t>
            </w:r>
          </w:p>
          <w:p w14:paraId="710546DB" w14:textId="77777777" w:rsidR="006552DE" w:rsidRDefault="006552DE" w:rsidP="006552DE">
            <w:pPr>
              <w:pStyle w:val="ListBullet"/>
              <w:contextualSpacing w:val="0"/>
            </w:pPr>
            <w:r w:rsidRPr="007C10AA">
              <w:t>Code review Management Tool - Code Collaborator</w:t>
            </w:r>
          </w:p>
          <w:p w14:paraId="1AF79E6E" w14:textId="727C42C1" w:rsidR="006552DE" w:rsidRPr="006E1507" w:rsidRDefault="006552DE" w:rsidP="006552DE">
            <w:pPr>
              <w:pStyle w:val="ListBullet"/>
              <w:contextualSpacing w:val="0"/>
            </w:pPr>
            <w:r w:rsidRPr="007C10AA">
              <w:t>Agile methodology</w:t>
            </w:r>
          </w:p>
        </w:tc>
      </w:tr>
    </w:tbl>
    <w:p w14:paraId="69B9022E" w14:textId="77777777" w:rsidR="00595017" w:rsidRPr="00CF1A49" w:rsidRDefault="00595017" w:rsidP="00595017">
      <w:pPr>
        <w:pStyle w:val="Heading1"/>
      </w:pPr>
      <w:r w:rsidRPr="00595017">
        <w:t>Interests</w:t>
      </w:r>
    </w:p>
    <w:p w14:paraId="799598C4" w14:textId="29525055" w:rsidR="00595017" w:rsidRDefault="00595017" w:rsidP="00E60784">
      <w:pPr>
        <w:pStyle w:val="ListParagraph"/>
        <w:numPr>
          <w:ilvl w:val="0"/>
          <w:numId w:val="21"/>
        </w:numPr>
      </w:pPr>
      <w:r>
        <w:t>C</w:t>
      </w:r>
      <w:r w:rsidR="006552DE">
        <w:t>ooking</w:t>
      </w:r>
    </w:p>
    <w:p w14:paraId="7B129348" w14:textId="1EA225AD" w:rsidR="00595017" w:rsidRDefault="006552DE" w:rsidP="00E60784">
      <w:pPr>
        <w:pStyle w:val="ListParagraph"/>
        <w:numPr>
          <w:ilvl w:val="0"/>
          <w:numId w:val="21"/>
        </w:numPr>
      </w:pPr>
      <w:r>
        <w:t>Listening to music</w:t>
      </w:r>
    </w:p>
    <w:p w14:paraId="12A92992" w14:textId="576525AF" w:rsidR="00595017" w:rsidRDefault="00595017" w:rsidP="00E60784">
      <w:pPr>
        <w:pStyle w:val="ListParagraph"/>
        <w:numPr>
          <w:ilvl w:val="0"/>
          <w:numId w:val="21"/>
        </w:numPr>
      </w:pPr>
      <w:r>
        <w:t>Gym</w:t>
      </w:r>
    </w:p>
    <w:p w14:paraId="7EAC759D" w14:textId="1270DDE3" w:rsidR="00595017" w:rsidRPr="006E1507" w:rsidRDefault="00595017" w:rsidP="006552DE">
      <w:pPr>
        <w:pStyle w:val="ListParagraph"/>
      </w:pPr>
    </w:p>
    <w:sectPr w:rsidR="00595017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D6EE" w14:textId="77777777" w:rsidR="0017304F" w:rsidRDefault="0017304F" w:rsidP="0068194B">
      <w:r>
        <w:separator/>
      </w:r>
    </w:p>
    <w:p w14:paraId="62842154" w14:textId="77777777" w:rsidR="0017304F" w:rsidRDefault="0017304F"/>
    <w:p w14:paraId="01FF8E8D" w14:textId="77777777" w:rsidR="0017304F" w:rsidRDefault="0017304F"/>
  </w:endnote>
  <w:endnote w:type="continuationSeparator" w:id="0">
    <w:p w14:paraId="2CDBD5E4" w14:textId="77777777" w:rsidR="0017304F" w:rsidRDefault="0017304F" w:rsidP="0068194B">
      <w:r>
        <w:continuationSeparator/>
      </w:r>
    </w:p>
    <w:p w14:paraId="08A95736" w14:textId="77777777" w:rsidR="0017304F" w:rsidRDefault="0017304F"/>
    <w:p w14:paraId="63835BC0" w14:textId="77777777" w:rsidR="0017304F" w:rsidRDefault="00173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D2A0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CFB85" w14:textId="77777777" w:rsidR="0017304F" w:rsidRDefault="0017304F" w:rsidP="0068194B">
      <w:r>
        <w:separator/>
      </w:r>
    </w:p>
    <w:p w14:paraId="5F9A0D7C" w14:textId="77777777" w:rsidR="0017304F" w:rsidRDefault="0017304F"/>
    <w:p w14:paraId="340424BD" w14:textId="77777777" w:rsidR="0017304F" w:rsidRDefault="0017304F"/>
  </w:footnote>
  <w:footnote w:type="continuationSeparator" w:id="0">
    <w:p w14:paraId="585A15B2" w14:textId="77777777" w:rsidR="0017304F" w:rsidRDefault="0017304F" w:rsidP="0068194B">
      <w:r>
        <w:continuationSeparator/>
      </w:r>
    </w:p>
    <w:p w14:paraId="12FF3285" w14:textId="77777777" w:rsidR="0017304F" w:rsidRDefault="0017304F"/>
    <w:p w14:paraId="6341DE86" w14:textId="77777777" w:rsidR="0017304F" w:rsidRDefault="00173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C4D2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DBECE2" wp14:editId="5A1B6F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8A162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1A6020"/>
    <w:multiLevelType w:val="hybridMultilevel"/>
    <w:tmpl w:val="EF869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7A4540"/>
    <w:multiLevelType w:val="hybridMultilevel"/>
    <w:tmpl w:val="E98A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0013B"/>
    <w:multiLevelType w:val="hybridMultilevel"/>
    <w:tmpl w:val="B772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BA653C9"/>
    <w:multiLevelType w:val="hybridMultilevel"/>
    <w:tmpl w:val="002CF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E386F"/>
    <w:multiLevelType w:val="hybridMultilevel"/>
    <w:tmpl w:val="53DA61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261889"/>
    <w:multiLevelType w:val="hybridMultilevel"/>
    <w:tmpl w:val="E650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FD1CBA"/>
    <w:multiLevelType w:val="hybridMultilevel"/>
    <w:tmpl w:val="863A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A2E3C"/>
    <w:multiLevelType w:val="hybridMultilevel"/>
    <w:tmpl w:val="D0DC0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BC271D"/>
    <w:multiLevelType w:val="hybridMultilevel"/>
    <w:tmpl w:val="939C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60F9E"/>
    <w:multiLevelType w:val="hybridMultilevel"/>
    <w:tmpl w:val="B000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7435F"/>
    <w:multiLevelType w:val="hybridMultilevel"/>
    <w:tmpl w:val="BBA4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83935"/>
    <w:multiLevelType w:val="hybridMultilevel"/>
    <w:tmpl w:val="BF468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A7B4D"/>
    <w:multiLevelType w:val="hybridMultilevel"/>
    <w:tmpl w:val="1BA29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7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0"/>
  </w:num>
  <w:num w:numId="17">
    <w:abstractNumId w:val="22"/>
  </w:num>
  <w:num w:numId="18">
    <w:abstractNumId w:val="25"/>
  </w:num>
  <w:num w:numId="19">
    <w:abstractNumId w:val="15"/>
  </w:num>
  <w:num w:numId="20">
    <w:abstractNumId w:val="21"/>
  </w:num>
  <w:num w:numId="21">
    <w:abstractNumId w:val="12"/>
  </w:num>
  <w:num w:numId="22">
    <w:abstractNumId w:val="23"/>
  </w:num>
  <w:num w:numId="23">
    <w:abstractNumId w:val="19"/>
  </w:num>
  <w:num w:numId="24">
    <w:abstractNumId w:val="14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9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304F"/>
    <w:rsid w:val="00174676"/>
    <w:rsid w:val="001755A8"/>
    <w:rsid w:val="00184014"/>
    <w:rsid w:val="00192008"/>
    <w:rsid w:val="001B429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0B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38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36C2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1C7"/>
    <w:rsid w:val="004E2794"/>
    <w:rsid w:val="004E299A"/>
    <w:rsid w:val="00510392"/>
    <w:rsid w:val="00513E2A"/>
    <w:rsid w:val="00521A48"/>
    <w:rsid w:val="005571A2"/>
    <w:rsid w:val="00566A35"/>
    <w:rsid w:val="0056701E"/>
    <w:rsid w:val="005740D7"/>
    <w:rsid w:val="0059501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31D8"/>
    <w:rsid w:val="006552DE"/>
    <w:rsid w:val="006618E9"/>
    <w:rsid w:val="0068194B"/>
    <w:rsid w:val="00692703"/>
    <w:rsid w:val="0069731E"/>
    <w:rsid w:val="006A1962"/>
    <w:rsid w:val="006B408E"/>
    <w:rsid w:val="006B5D48"/>
    <w:rsid w:val="006B7D7B"/>
    <w:rsid w:val="006C1A5E"/>
    <w:rsid w:val="006E1507"/>
    <w:rsid w:val="006F7B9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B8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0F8"/>
    <w:rsid w:val="009A44CE"/>
    <w:rsid w:val="009C1C8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3F3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1BF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253C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784"/>
    <w:rsid w:val="00E70240"/>
    <w:rsid w:val="00E71E6B"/>
    <w:rsid w:val="00E81CC5"/>
    <w:rsid w:val="00E85A87"/>
    <w:rsid w:val="00E85B4A"/>
    <w:rsid w:val="00E9528E"/>
    <w:rsid w:val="00EA5099"/>
    <w:rsid w:val="00EB008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2C00"/>
  <w15:chartTrackingRefBased/>
  <w15:docId w15:val="{6A654CE4-19BC-4BAA-AFD1-ECFF7522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Local\Packages\Microsoft.Office.Desktop_8wekyb3d8bbwe\LocalCache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F916A1FE2649E8A300E93F6C720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5122-F5AC-4D8E-9CA1-6B8D84E05401}"/>
      </w:docPartPr>
      <w:docPartBody>
        <w:p w:rsidR="00386159" w:rsidRDefault="00927FC6">
          <w:pPr>
            <w:pStyle w:val="C5F916A1FE2649E8A300E93F6C7207DF"/>
          </w:pPr>
          <w:r w:rsidRPr="00CF1A49">
            <w:t>·</w:t>
          </w:r>
        </w:p>
      </w:docPartBody>
    </w:docPart>
    <w:docPart>
      <w:docPartPr>
        <w:name w:val="941A3628F7EC40D092A20DCF437ED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2AA5C-FC92-410B-A497-09FC6A2A5CAF}"/>
      </w:docPartPr>
      <w:docPartBody>
        <w:p w:rsidR="00386159" w:rsidRDefault="00927FC6">
          <w:pPr>
            <w:pStyle w:val="941A3628F7EC40D092A20DCF437ED0B8"/>
          </w:pPr>
          <w:r w:rsidRPr="00CF1A49">
            <w:t>·</w:t>
          </w:r>
        </w:p>
      </w:docPartBody>
    </w:docPart>
    <w:docPart>
      <w:docPartPr>
        <w:name w:val="B7573DAB1F9643CABF6DABC077866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EE8E-0458-44D5-A451-588F457BAABE}"/>
      </w:docPartPr>
      <w:docPartBody>
        <w:p w:rsidR="00386159" w:rsidRDefault="00927FC6">
          <w:pPr>
            <w:pStyle w:val="B7573DAB1F9643CABF6DABC077866302"/>
          </w:pPr>
          <w:r w:rsidRPr="00CF1A49">
            <w:t>Experience</w:t>
          </w:r>
        </w:p>
      </w:docPartBody>
    </w:docPart>
    <w:docPart>
      <w:docPartPr>
        <w:name w:val="09F8356446AA429EAF137D53908E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D702-50D2-4E8A-9D1E-5F49676158E6}"/>
      </w:docPartPr>
      <w:docPartBody>
        <w:p w:rsidR="00386159" w:rsidRDefault="00927FC6">
          <w:pPr>
            <w:pStyle w:val="09F8356446AA429EAF137D53908EBBFE"/>
          </w:pPr>
          <w:r w:rsidRPr="00CF1A49">
            <w:t>Education</w:t>
          </w:r>
        </w:p>
      </w:docPartBody>
    </w:docPart>
    <w:docPart>
      <w:docPartPr>
        <w:name w:val="EB2D53DD85604AC3A347A2096329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F303-B4B6-44E0-8BC2-D34794CD6E03}"/>
      </w:docPartPr>
      <w:docPartBody>
        <w:p w:rsidR="00386159" w:rsidRDefault="00927FC6">
          <w:pPr>
            <w:pStyle w:val="EB2D53DD85604AC3A347A20963298D9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77"/>
    <w:rsid w:val="00314477"/>
    <w:rsid w:val="00386159"/>
    <w:rsid w:val="00632C52"/>
    <w:rsid w:val="00927FC6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699E24AC994B3E8508B19B111D8631">
    <w:name w:val="57699E24AC994B3E8508B19B111D863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681C50AD7B4E658054EB9A350BAE0E">
    <w:name w:val="90681C50AD7B4E658054EB9A350BAE0E"/>
  </w:style>
  <w:style w:type="paragraph" w:customStyle="1" w:styleId="7CB365DE38FE41709D475B14857C36D9">
    <w:name w:val="7CB365DE38FE41709D475B14857C36D9"/>
  </w:style>
  <w:style w:type="paragraph" w:customStyle="1" w:styleId="C5F916A1FE2649E8A300E93F6C7207DF">
    <w:name w:val="C5F916A1FE2649E8A300E93F6C7207DF"/>
  </w:style>
  <w:style w:type="paragraph" w:customStyle="1" w:styleId="463D99FFF275415781742FCB4DFBFCCC">
    <w:name w:val="463D99FFF275415781742FCB4DFBFCCC"/>
  </w:style>
  <w:style w:type="paragraph" w:customStyle="1" w:styleId="0B60279C8A04484A92692B257AA64D3D">
    <w:name w:val="0B60279C8A04484A92692B257AA64D3D"/>
  </w:style>
  <w:style w:type="paragraph" w:customStyle="1" w:styleId="941A3628F7EC40D092A20DCF437ED0B8">
    <w:name w:val="941A3628F7EC40D092A20DCF437ED0B8"/>
  </w:style>
  <w:style w:type="paragraph" w:customStyle="1" w:styleId="00E9B9F7D49A422E8E070BD79B91CCD9">
    <w:name w:val="00E9B9F7D49A422E8E070BD79B91CCD9"/>
  </w:style>
  <w:style w:type="paragraph" w:customStyle="1" w:styleId="6F15EBE335B143C78A86525BA609B8AC">
    <w:name w:val="6F15EBE335B143C78A86525BA609B8AC"/>
  </w:style>
  <w:style w:type="paragraph" w:customStyle="1" w:styleId="46737276FC34494CA59B8B643A937956">
    <w:name w:val="46737276FC34494CA59B8B643A937956"/>
  </w:style>
  <w:style w:type="paragraph" w:customStyle="1" w:styleId="C3F910DFAF684F47918C066EB3214824">
    <w:name w:val="C3F910DFAF684F47918C066EB3214824"/>
  </w:style>
  <w:style w:type="paragraph" w:customStyle="1" w:styleId="B7573DAB1F9643CABF6DABC077866302">
    <w:name w:val="B7573DAB1F9643CABF6DABC077866302"/>
  </w:style>
  <w:style w:type="paragraph" w:customStyle="1" w:styleId="B7809AFDDE454A88B6ED70116F92AE4D">
    <w:name w:val="B7809AFDDE454A88B6ED70116F92AE4D"/>
  </w:style>
  <w:style w:type="paragraph" w:customStyle="1" w:styleId="3484C526F07D4F429C13F8E2B1CC1D4D">
    <w:name w:val="3484C526F07D4F429C13F8E2B1CC1D4D"/>
  </w:style>
  <w:style w:type="paragraph" w:customStyle="1" w:styleId="409F4FBF19A34AE0B3B5B114317CE301">
    <w:name w:val="409F4FBF19A34AE0B3B5B114317CE30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145FA04CC94A799E565D75FB2B7A73">
    <w:name w:val="7B145FA04CC94A799E565D75FB2B7A73"/>
  </w:style>
  <w:style w:type="paragraph" w:customStyle="1" w:styleId="757D536255F1450285DD7B8B527A936B">
    <w:name w:val="757D536255F1450285DD7B8B527A936B"/>
  </w:style>
  <w:style w:type="paragraph" w:customStyle="1" w:styleId="70C727A3396F40DE9A1360302217BBF5">
    <w:name w:val="70C727A3396F40DE9A1360302217BBF5"/>
  </w:style>
  <w:style w:type="paragraph" w:customStyle="1" w:styleId="62968F6BA22E43F6AF4CBC01200DDAE7">
    <w:name w:val="62968F6BA22E43F6AF4CBC01200DDAE7"/>
  </w:style>
  <w:style w:type="paragraph" w:customStyle="1" w:styleId="47184676CC24469C9B57203AC85E8C91">
    <w:name w:val="47184676CC24469C9B57203AC85E8C91"/>
  </w:style>
  <w:style w:type="paragraph" w:customStyle="1" w:styleId="D713B3EFDD544FB9A1B3DFDA90904431">
    <w:name w:val="D713B3EFDD544FB9A1B3DFDA90904431"/>
  </w:style>
  <w:style w:type="paragraph" w:customStyle="1" w:styleId="DEC8369C4CA44D7B862D80DFE68111F5">
    <w:name w:val="DEC8369C4CA44D7B862D80DFE68111F5"/>
  </w:style>
  <w:style w:type="paragraph" w:customStyle="1" w:styleId="09F8356446AA429EAF137D53908EBBFE">
    <w:name w:val="09F8356446AA429EAF137D53908EBBFE"/>
  </w:style>
  <w:style w:type="paragraph" w:customStyle="1" w:styleId="7CE8E100F733405EAC3C5887B149D544">
    <w:name w:val="7CE8E100F733405EAC3C5887B149D544"/>
  </w:style>
  <w:style w:type="paragraph" w:customStyle="1" w:styleId="71055F575D3C489FB81419ADED20D1B5">
    <w:name w:val="71055F575D3C489FB81419ADED20D1B5"/>
  </w:style>
  <w:style w:type="paragraph" w:customStyle="1" w:styleId="8CF5EE7FB9C84BF381E241020DBCE99B">
    <w:name w:val="8CF5EE7FB9C84BF381E241020DBCE99B"/>
  </w:style>
  <w:style w:type="paragraph" w:customStyle="1" w:styleId="70FDA181439F46D89BD7F57E17D906DA">
    <w:name w:val="70FDA181439F46D89BD7F57E17D906DA"/>
  </w:style>
  <w:style w:type="paragraph" w:customStyle="1" w:styleId="1973E5B2ECAB4A3092DAD6019EA89C76">
    <w:name w:val="1973E5B2ECAB4A3092DAD6019EA89C76"/>
  </w:style>
  <w:style w:type="paragraph" w:customStyle="1" w:styleId="DFB48F89BF14405791929F95F43F1404">
    <w:name w:val="DFB48F89BF14405791929F95F43F1404"/>
  </w:style>
  <w:style w:type="paragraph" w:customStyle="1" w:styleId="422BD4CF060B4025967541C93E891AC0">
    <w:name w:val="422BD4CF060B4025967541C93E891AC0"/>
  </w:style>
  <w:style w:type="paragraph" w:customStyle="1" w:styleId="8442833828EF45A0AFFAF57EF386A999">
    <w:name w:val="8442833828EF45A0AFFAF57EF386A999"/>
  </w:style>
  <w:style w:type="paragraph" w:customStyle="1" w:styleId="0BFC27AC922C4D54814913509F7B2706">
    <w:name w:val="0BFC27AC922C4D54814913509F7B2706"/>
  </w:style>
  <w:style w:type="paragraph" w:customStyle="1" w:styleId="59FE06BECDB7462DA781E76DC95E4989">
    <w:name w:val="59FE06BECDB7462DA781E76DC95E4989"/>
  </w:style>
  <w:style w:type="paragraph" w:customStyle="1" w:styleId="EB2D53DD85604AC3A347A20963298D92">
    <w:name w:val="EB2D53DD85604AC3A347A20963298D92"/>
  </w:style>
  <w:style w:type="paragraph" w:customStyle="1" w:styleId="D0788277A06F46EB9D7E6D9289858D3B">
    <w:name w:val="D0788277A06F46EB9D7E6D9289858D3B"/>
  </w:style>
  <w:style w:type="paragraph" w:customStyle="1" w:styleId="8817D40126CD4BCC9C01767FDA23CE78">
    <w:name w:val="8817D40126CD4BCC9C01767FDA23CE78"/>
  </w:style>
  <w:style w:type="paragraph" w:customStyle="1" w:styleId="65E56138D4CB41A8A31A393F19E0B11F">
    <w:name w:val="65E56138D4CB41A8A31A393F19E0B11F"/>
  </w:style>
  <w:style w:type="paragraph" w:customStyle="1" w:styleId="43D53093F05E4FBF86EA38B3AA66F1F9">
    <w:name w:val="43D53093F05E4FBF86EA38B3AA66F1F9"/>
  </w:style>
  <w:style w:type="paragraph" w:customStyle="1" w:styleId="B37B1486BF544BDFB0F1D484B93792CE">
    <w:name w:val="B37B1486BF544BDFB0F1D484B93792CE"/>
  </w:style>
  <w:style w:type="paragraph" w:customStyle="1" w:styleId="F7DA64C4821348408D87CD10D6BE17DA">
    <w:name w:val="F7DA64C4821348408D87CD10D6BE17DA"/>
  </w:style>
  <w:style w:type="paragraph" w:customStyle="1" w:styleId="6261762027884C4DB63339610038EC3C">
    <w:name w:val="6261762027884C4DB63339610038EC3C"/>
  </w:style>
  <w:style w:type="paragraph" w:customStyle="1" w:styleId="A1275180B1714C9FBEE5BD9F282896A8">
    <w:name w:val="A1275180B1714C9FBEE5BD9F282896A8"/>
    <w:rsid w:val="00314477"/>
  </w:style>
  <w:style w:type="paragraph" w:customStyle="1" w:styleId="80BABB13C5B6438C93BB9C9BD23ADE94">
    <w:name w:val="80BABB13C5B6438C93BB9C9BD23ADE94"/>
    <w:rsid w:val="00314477"/>
  </w:style>
  <w:style w:type="paragraph" w:customStyle="1" w:styleId="CDA3F55C8CC640389B7A06BC9D2354EC">
    <w:name w:val="CDA3F55C8CC640389B7A06BC9D2354EC"/>
    <w:rsid w:val="00314477"/>
  </w:style>
  <w:style w:type="paragraph" w:customStyle="1" w:styleId="FAD1310FF59342128A88C1613EE70319">
    <w:name w:val="FAD1310FF59342128A88C1613EE70319"/>
    <w:rsid w:val="00314477"/>
  </w:style>
  <w:style w:type="paragraph" w:customStyle="1" w:styleId="4CC13FD388094675977D25F592ECF0BE">
    <w:name w:val="4CC13FD388094675977D25F592ECF0BE"/>
    <w:rsid w:val="00314477"/>
  </w:style>
  <w:style w:type="paragraph" w:customStyle="1" w:styleId="9294D94CBD624C30BA58E333C56E8E42">
    <w:name w:val="9294D94CBD624C30BA58E333C56E8E42"/>
    <w:rsid w:val="00314477"/>
  </w:style>
  <w:style w:type="paragraph" w:customStyle="1" w:styleId="01F435301D42408EA44AF9241CA99B16">
    <w:name w:val="01F435301D42408EA44AF9241CA99B16"/>
    <w:rsid w:val="00314477"/>
  </w:style>
  <w:style w:type="paragraph" w:customStyle="1" w:styleId="90862143BBD849E996EDB8BED6DFBB9C">
    <w:name w:val="90862143BBD849E996EDB8BED6DFBB9C"/>
    <w:rsid w:val="00314477"/>
  </w:style>
  <w:style w:type="paragraph" w:customStyle="1" w:styleId="01D98D7F52EF4B6FA14E8935BE3BE091">
    <w:name w:val="01D98D7F52EF4B6FA14E8935BE3BE091"/>
    <w:rsid w:val="00314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Upman</dc:creator>
  <cp:keywords/>
  <dc:description/>
  <cp:lastModifiedBy>Shaik Sulthana</cp:lastModifiedBy>
  <cp:revision>3</cp:revision>
  <dcterms:created xsi:type="dcterms:W3CDTF">2018-11-21T16:53:00Z</dcterms:created>
  <dcterms:modified xsi:type="dcterms:W3CDTF">2018-11-21T17:43:00Z</dcterms:modified>
  <cp:category/>
</cp:coreProperties>
</file>